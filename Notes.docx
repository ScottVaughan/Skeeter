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6BB" w:rsidRPr="004E6D39" w:rsidRDefault="00D926BB">
      <w:pPr>
        <w:rPr>
          <w:b/>
        </w:rPr>
      </w:pPr>
      <w:r w:rsidRPr="004E6D39">
        <w:rPr>
          <w:b/>
        </w:rPr>
        <w:t>Start the Server</w:t>
      </w:r>
    </w:p>
    <w:p w:rsidR="0095356C" w:rsidRDefault="00D926BB" w:rsidP="00D926BB">
      <w:pPr>
        <w:ind w:left="720"/>
      </w:pPr>
      <w:r>
        <w:t>From a terminal, navigate to directory:</w:t>
      </w:r>
    </w:p>
    <w:p w:rsidR="00D926BB" w:rsidRDefault="00D926BB" w:rsidP="00D926BB">
      <w:pPr>
        <w:ind w:left="720"/>
      </w:pPr>
      <w:r>
        <w:t>Type: node server.js</w:t>
      </w:r>
    </w:p>
    <w:p w:rsidR="00D926BB" w:rsidRDefault="00D926BB" w:rsidP="00D926BB">
      <w:pPr>
        <w:ind w:left="720"/>
      </w:pPr>
      <w:r>
        <w:t>Go to Browser URL, Type: localhost</w:t>
      </w:r>
      <w:proofErr w:type="gramStart"/>
      <w:r>
        <w:t>:3000</w:t>
      </w:r>
      <w:proofErr w:type="gramEnd"/>
    </w:p>
    <w:p w:rsidR="004E6D39" w:rsidRDefault="004E6D39" w:rsidP="004E6D39"/>
    <w:p w:rsidR="004E6D39" w:rsidRDefault="004E6D39" w:rsidP="004E6D39">
      <w:r w:rsidRPr="004E6D39">
        <w:rPr>
          <w:b/>
        </w:rPr>
        <w:t>Bower</w:t>
      </w:r>
      <w:r>
        <w:t>: A package manager.</w:t>
      </w:r>
    </w:p>
    <w:p w:rsidR="004E6D39" w:rsidRDefault="004E6D39" w:rsidP="004E6D39">
      <w:r>
        <w:tab/>
        <w:t>From a terminal, navigate to directory:</w:t>
      </w:r>
    </w:p>
    <w:p w:rsidR="004E6D39" w:rsidRDefault="004E6D39" w:rsidP="004E6D39">
      <w:r>
        <w:tab/>
        <w:t>Type: bower install</w:t>
      </w:r>
    </w:p>
    <w:p w:rsidR="004E6D39" w:rsidRDefault="004E6D39" w:rsidP="004E6D39">
      <w:r>
        <w:tab/>
        <w:t xml:space="preserve">It should have created a vendor directory in the app directory. When you push this with </w:t>
      </w:r>
      <w:proofErr w:type="spellStart"/>
      <w:r>
        <w:t>git</w:t>
      </w:r>
      <w:proofErr w:type="spellEnd"/>
      <w:r>
        <w:t xml:space="preserve">, delete this directory so you don’t push all these packages to the repo. </w:t>
      </w:r>
    </w:p>
    <w:p w:rsidR="004E6D39" w:rsidRDefault="004E6D39" w:rsidP="004E6D39"/>
    <w:p w:rsidR="004E6D39" w:rsidRDefault="004E6D39" w:rsidP="004E6D39">
      <w:r w:rsidRPr="004E6D39">
        <w:rPr>
          <w:b/>
        </w:rPr>
        <w:t>Sass (Syntactically Awesome Stylesheets)</w:t>
      </w:r>
      <w:r>
        <w:t xml:space="preserve">: a CSS3 extension. A preprocessor. </w:t>
      </w:r>
    </w:p>
    <w:p w:rsidR="004E6D39" w:rsidRDefault="004E6D39" w:rsidP="004E6D39">
      <w:r w:rsidRPr="00905C65">
        <w:t>Compass</w:t>
      </w:r>
      <w:r>
        <w:t xml:space="preserve">: a Sass framework that is a collection of helpful tools designed to make the work of styling the web smooth and efficient. </w:t>
      </w:r>
    </w:p>
    <w:p w:rsidR="004E6D39" w:rsidRDefault="004E6D39" w:rsidP="004E6D39"/>
    <w:p w:rsidR="004E6D39" w:rsidRDefault="00905C65" w:rsidP="004E6D39">
      <w:r>
        <w:t>H</w:t>
      </w:r>
      <w:r w:rsidR="004E6D39">
        <w:t>ow to install Sass:</w:t>
      </w:r>
    </w:p>
    <w:p w:rsidR="004E6D39" w:rsidRDefault="00905C65" w:rsidP="00905C65">
      <w:pPr>
        <w:pStyle w:val="ListParagraph"/>
        <w:numPr>
          <w:ilvl w:val="2"/>
          <w:numId w:val="1"/>
        </w:numPr>
      </w:pPr>
      <w:r>
        <w:t>S</w:t>
      </w:r>
      <w:r w:rsidR="004E6D39">
        <w:t>tep 1: install ruby - download from website.</w:t>
      </w:r>
    </w:p>
    <w:p w:rsidR="004E6D39" w:rsidRDefault="00905C65" w:rsidP="00905C65">
      <w:pPr>
        <w:pStyle w:val="ListParagraph"/>
        <w:numPr>
          <w:ilvl w:val="4"/>
          <w:numId w:val="1"/>
        </w:numPr>
      </w:pPr>
      <w:r>
        <w:t>O</w:t>
      </w:r>
      <w:r w:rsidR="004E6D39">
        <w:t>pen the file, choose language, accept license, and add Ruby executables to your path (important).</w:t>
      </w:r>
    </w:p>
    <w:p w:rsidR="004E6D39" w:rsidRDefault="00905C65" w:rsidP="00905C65">
      <w:pPr>
        <w:pStyle w:val="ListParagraph"/>
        <w:numPr>
          <w:ilvl w:val="4"/>
          <w:numId w:val="1"/>
        </w:numPr>
      </w:pPr>
      <w:r>
        <w:t>From a terminal</w:t>
      </w:r>
      <w:r w:rsidR="004E6D39">
        <w:t>, check if ruby installed by typing: ruby -v</w:t>
      </w:r>
    </w:p>
    <w:p w:rsidR="004E6D39" w:rsidRDefault="004E6D39" w:rsidP="00905C65">
      <w:pPr>
        <w:pStyle w:val="ListParagraph"/>
        <w:numPr>
          <w:ilvl w:val="2"/>
          <w:numId w:val="1"/>
        </w:numPr>
      </w:pPr>
      <w:r>
        <w:t>step 2: install sass</w:t>
      </w:r>
    </w:p>
    <w:p w:rsidR="004E6D39" w:rsidRDefault="00905C65" w:rsidP="00905C65">
      <w:pPr>
        <w:pStyle w:val="ListParagraph"/>
        <w:numPr>
          <w:ilvl w:val="4"/>
          <w:numId w:val="1"/>
        </w:numPr>
      </w:pPr>
      <w:r>
        <w:t>From a terminal</w:t>
      </w:r>
      <w:r w:rsidR="004E6D39">
        <w:t>, type: gem install sass</w:t>
      </w:r>
    </w:p>
    <w:p w:rsidR="004E6D39" w:rsidRDefault="004E6D39" w:rsidP="00905C65">
      <w:pPr>
        <w:pStyle w:val="ListParagraph"/>
        <w:numPr>
          <w:ilvl w:val="4"/>
          <w:numId w:val="1"/>
        </w:numPr>
      </w:pPr>
      <w:r>
        <w:t>check if sass installed by typing: sass -v</w:t>
      </w:r>
    </w:p>
    <w:p w:rsidR="004E6D39" w:rsidRDefault="004E6D39" w:rsidP="00905C65">
      <w:pPr>
        <w:pStyle w:val="ListParagraph"/>
        <w:numPr>
          <w:ilvl w:val="2"/>
          <w:numId w:val="1"/>
        </w:numPr>
      </w:pPr>
      <w:r>
        <w:t>step 3: install compass</w:t>
      </w:r>
    </w:p>
    <w:p w:rsidR="004E6D39" w:rsidRDefault="00905C65" w:rsidP="00905C65">
      <w:pPr>
        <w:pStyle w:val="ListParagraph"/>
        <w:numPr>
          <w:ilvl w:val="4"/>
          <w:numId w:val="1"/>
        </w:numPr>
      </w:pPr>
      <w:r>
        <w:t>From a terminal</w:t>
      </w:r>
      <w:r w:rsidR="004E6D39">
        <w:t>, type: gem install compass</w:t>
      </w:r>
    </w:p>
    <w:p w:rsidR="004E6D39" w:rsidRDefault="004E6D39" w:rsidP="004E6D39">
      <w:pPr>
        <w:pStyle w:val="ListParagraph"/>
        <w:numPr>
          <w:ilvl w:val="4"/>
          <w:numId w:val="1"/>
        </w:numPr>
      </w:pPr>
      <w:r>
        <w:t xml:space="preserve">check if compass installed by typing: compass </w:t>
      </w:r>
      <w:r w:rsidR="00905C65">
        <w:t>–</w:t>
      </w:r>
      <w:r>
        <w:t>v</w:t>
      </w:r>
    </w:p>
    <w:p w:rsidR="004E6D39" w:rsidRDefault="004E6D39" w:rsidP="004E6D39">
      <w:r>
        <w:t>Create a Sass file:</w:t>
      </w:r>
    </w:p>
    <w:p w:rsidR="004E6D39" w:rsidRDefault="004E6D39" w:rsidP="00905C65">
      <w:pPr>
        <w:pStyle w:val="ListParagraph"/>
        <w:numPr>
          <w:ilvl w:val="2"/>
          <w:numId w:val="2"/>
        </w:numPr>
      </w:pPr>
      <w:r>
        <w:t xml:space="preserve">Step 1: </w:t>
      </w:r>
      <w:r w:rsidR="00905C65">
        <w:t>from a terminal</w:t>
      </w:r>
      <w:r>
        <w:t xml:space="preserve">, </w:t>
      </w:r>
      <w:r w:rsidR="00905C65">
        <w:t>navigate to directory app/styles and type</w:t>
      </w:r>
      <w:r>
        <w:t>: compass watch</w:t>
      </w:r>
    </w:p>
    <w:p w:rsidR="00285A0B" w:rsidRDefault="004E6D39" w:rsidP="00285A0B">
      <w:pPr>
        <w:pStyle w:val="ListParagraph"/>
        <w:numPr>
          <w:ilvl w:val="2"/>
          <w:numId w:val="2"/>
        </w:numPr>
      </w:pPr>
      <w:r>
        <w:t>Step 2: create a file with the .</w:t>
      </w:r>
      <w:proofErr w:type="spellStart"/>
      <w:proofErr w:type="gramStart"/>
      <w:r>
        <w:t>scss</w:t>
      </w:r>
      <w:proofErr w:type="spellEnd"/>
      <w:r>
        <w:t xml:space="preserve">  extension</w:t>
      </w:r>
      <w:proofErr w:type="gramEnd"/>
      <w:r>
        <w:t xml:space="preserve"> (</w:t>
      </w:r>
      <w:r w:rsidR="00905C65">
        <w:t xml:space="preserve">e.g. </w:t>
      </w:r>
      <w:proofErr w:type="spellStart"/>
      <w:r w:rsidR="00905C65">
        <w:t>myfile</w:t>
      </w:r>
      <w:r>
        <w:t>.scss</w:t>
      </w:r>
      <w:proofErr w:type="spellEnd"/>
      <w:r>
        <w:t xml:space="preserve">) in any IDE and save it in </w:t>
      </w:r>
      <w:r w:rsidR="00905C65">
        <w:t>the app/styles/</w:t>
      </w:r>
      <w:r>
        <w:t>sass</w:t>
      </w:r>
      <w:r w:rsidR="00905C65">
        <w:t xml:space="preserve"> directory.</w:t>
      </w:r>
    </w:p>
    <w:p w:rsidR="00846ABB" w:rsidRDefault="00846ABB" w:rsidP="00846ABB">
      <w:pPr>
        <w:pStyle w:val="ListParagraph"/>
        <w:ind w:left="2160"/>
      </w:pPr>
    </w:p>
    <w:p w:rsidR="00846ABB" w:rsidRDefault="00D25C47" w:rsidP="00846ABB">
      <w:r w:rsidRPr="00C46B1A">
        <w:rPr>
          <w:u w:val="single"/>
        </w:rPr>
        <w:t>Note</w:t>
      </w:r>
      <w:r>
        <w:t xml:space="preserve">: compass will update any sass file automatically as you edit it. </w:t>
      </w:r>
      <w:r w:rsidR="00846ABB">
        <w:t xml:space="preserve">It will then compile all our </w:t>
      </w:r>
      <w:proofErr w:type="spellStart"/>
      <w:r w:rsidR="00846ABB">
        <w:t>scss</w:t>
      </w:r>
      <w:proofErr w:type="spellEnd"/>
      <w:r w:rsidR="00846ABB">
        <w:t xml:space="preserve"> files automatically into main.css in the directory app/styles/stylesheets. </w:t>
      </w:r>
    </w:p>
    <w:p w:rsidR="00846ABB" w:rsidRDefault="00846ABB" w:rsidP="00846ABB"/>
    <w:p w:rsidR="00846ABB" w:rsidRDefault="00846ABB" w:rsidP="00846ABB"/>
    <w:p w:rsidR="00846ABB" w:rsidRDefault="00846ABB" w:rsidP="00846ABB"/>
    <w:p w:rsidR="00D25C47" w:rsidRDefault="00D25C47" w:rsidP="00D25C47">
      <w:pPr>
        <w:pStyle w:val="ListParagraph"/>
        <w:ind w:left="2160"/>
      </w:pPr>
      <w:bookmarkStart w:id="0" w:name="_GoBack"/>
      <w:bookmarkEnd w:id="0"/>
    </w:p>
    <w:sectPr w:rsidR="00D25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271F7F"/>
    <w:multiLevelType w:val="hybridMultilevel"/>
    <w:tmpl w:val="27D0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5143C"/>
    <w:multiLevelType w:val="hybridMultilevel"/>
    <w:tmpl w:val="D11CD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6BB"/>
    <w:rsid w:val="00285A0B"/>
    <w:rsid w:val="004E6D39"/>
    <w:rsid w:val="0058269B"/>
    <w:rsid w:val="00846ABB"/>
    <w:rsid w:val="00905C65"/>
    <w:rsid w:val="0095356C"/>
    <w:rsid w:val="00C46B1A"/>
    <w:rsid w:val="00D25C47"/>
    <w:rsid w:val="00D926BB"/>
    <w:rsid w:val="00F7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CF44E-DA45-44F1-94A8-571A3E9D5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ott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39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Vaughan</dc:creator>
  <cp:keywords/>
  <dc:description/>
  <cp:lastModifiedBy>Scott Vaughan</cp:lastModifiedBy>
  <cp:revision>7</cp:revision>
  <dcterms:created xsi:type="dcterms:W3CDTF">2015-11-15T19:48:00Z</dcterms:created>
  <dcterms:modified xsi:type="dcterms:W3CDTF">2015-11-25T04:41:00Z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