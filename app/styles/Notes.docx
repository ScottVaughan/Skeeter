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B2F" w:rsidRDefault="00CC2B2F" w:rsidP="00B7111E">
      <w:r>
        <w:t xml:space="preserve">All the code you’ll write is in the sass directory. You’ll code in the partials/base (for now) directory and import these files into the </w:t>
      </w:r>
      <w:proofErr w:type="spellStart"/>
      <w:r>
        <w:t>main.scss</w:t>
      </w:r>
      <w:proofErr w:type="spellEnd"/>
      <w:r>
        <w:t xml:space="preserve"> file. Compass will compile it in the stylesheets directory automatically as you write. </w:t>
      </w:r>
    </w:p>
    <w:p w:rsidR="00CC2B2F" w:rsidRDefault="00CC2B2F" w:rsidP="00B7111E"/>
    <w:p w:rsidR="00CC2B2F" w:rsidRDefault="00541162" w:rsidP="00CC2B2F">
      <w:r>
        <w:rPr>
          <w:b/>
        </w:rPr>
        <w:t xml:space="preserve">What are </w:t>
      </w:r>
      <w:r w:rsidR="00CC2B2F" w:rsidRPr="00CC2B2F">
        <w:rPr>
          <w:b/>
        </w:rPr>
        <w:t>Partials</w:t>
      </w:r>
      <w:r>
        <w:rPr>
          <w:b/>
        </w:rPr>
        <w:t xml:space="preserve">? </w:t>
      </w:r>
      <w:r w:rsidRPr="00541162">
        <w:t>They</w:t>
      </w:r>
      <w:r w:rsidR="00CC2B2F">
        <w:t xml:space="preserve"> are Sass files that contain little snippets of CSS that you ca</w:t>
      </w:r>
      <w:r>
        <w:t xml:space="preserve">n include in other Sass files. </w:t>
      </w:r>
      <w:r w:rsidR="00CC2B2F">
        <w:t>This is a great way to modularize your CSS and help keep things easier to mainta</w:t>
      </w:r>
      <w:r w:rsidR="00CC2B2F">
        <w:t xml:space="preserve">in. A partial is simply a Sass </w:t>
      </w:r>
      <w:r w:rsidR="00CC2B2F">
        <w:t>file named with a leading underscore</w:t>
      </w:r>
      <w:r w:rsidR="00CC2B2F">
        <w:t xml:space="preserve"> (e.g. _</w:t>
      </w:r>
      <w:proofErr w:type="spellStart"/>
      <w:r w:rsidR="00CC2B2F">
        <w:t>myFile.scss</w:t>
      </w:r>
      <w:proofErr w:type="spellEnd"/>
      <w:r w:rsidR="00CC2B2F">
        <w:t>)</w:t>
      </w:r>
      <w:r w:rsidR="00CC2B2F">
        <w:t>. The underscore lets Sass know that the f</w:t>
      </w:r>
      <w:r w:rsidR="00CC2B2F">
        <w:t xml:space="preserve">ile is only a partial file and </w:t>
      </w:r>
      <w:r w:rsidR="00CC2B2F">
        <w:t xml:space="preserve">that it should not be generated into a CSS file. </w:t>
      </w:r>
    </w:p>
    <w:p w:rsidR="00CC2B2F" w:rsidRDefault="00CC2B2F" w:rsidP="00CC2B2F"/>
    <w:p w:rsidR="00CC2B2F" w:rsidRDefault="00CC2B2F" w:rsidP="00CC2B2F">
      <w:r>
        <w:t>_</w:t>
      </w:r>
      <w:proofErr w:type="spellStart"/>
      <w:r>
        <w:t>base.scss</w:t>
      </w:r>
      <w:proofErr w:type="spellEnd"/>
      <w:r>
        <w:t xml:space="preserve">: main elements that are used site wide. </w:t>
      </w:r>
    </w:p>
    <w:p w:rsidR="00CC2B2F" w:rsidRDefault="00CC2B2F" w:rsidP="00CC2B2F">
      <w:r>
        <w:t xml:space="preserve">_normalize: copied from </w:t>
      </w:r>
      <w:proofErr w:type="spellStart"/>
      <w:r>
        <w:t>github</w:t>
      </w:r>
      <w:proofErr w:type="spellEnd"/>
      <w:r>
        <w:t xml:space="preserve"> link http://goo.gl/4DCjrx .A collection of html attributes that will normalize the styles across all of the browsers. </w:t>
      </w:r>
    </w:p>
    <w:p w:rsidR="00CC2B2F" w:rsidRDefault="00CC2B2F" w:rsidP="00CC2B2F">
      <w:r>
        <w:t xml:space="preserve">_variables: Sass variables that are used site wide. </w:t>
      </w:r>
    </w:p>
    <w:p w:rsidR="00CC2B2F" w:rsidRDefault="00CC2B2F" w:rsidP="00CC2B2F"/>
    <w:p w:rsidR="00CC2B2F" w:rsidRDefault="00CC2B2F" w:rsidP="00B7111E">
      <w:r>
        <w:t xml:space="preserve">Partials are used with the @import directive. CSS has an import option, but it </w:t>
      </w:r>
      <w:r>
        <w:t xml:space="preserve">requires multiple HTTP request. </w:t>
      </w:r>
      <w:r>
        <w:t>Sass will take the file that you want to import and combine it with the file you're i</w:t>
      </w:r>
      <w:r>
        <w:t xml:space="preserve">mporting into so you can serve </w:t>
      </w:r>
      <w:r>
        <w:t>a single CSS file or HTTP request to the web browser.</w:t>
      </w:r>
    </w:p>
    <w:p w:rsidR="00CC2B2F" w:rsidRDefault="00CC2B2F" w:rsidP="00B7111E"/>
    <w:p w:rsidR="00B7111E" w:rsidRDefault="00B7111E" w:rsidP="00B7111E">
      <w:r w:rsidRPr="00541162">
        <w:rPr>
          <w:b/>
        </w:rPr>
        <w:t>As you code</w:t>
      </w:r>
      <w:r w:rsidR="00541162">
        <w:t>:</w:t>
      </w:r>
      <w:bookmarkStart w:id="0" w:name="_GoBack"/>
      <w:bookmarkEnd w:id="0"/>
      <w:r>
        <w:t xml:space="preserve"> pay attention to the terminal running compass.  If you get a bunch of gibberish in the terminal running compass, or if you get an error in a file, then you probably made a mistake in the </w:t>
      </w:r>
      <w:proofErr w:type="spellStart"/>
      <w:r>
        <w:t>scss</w:t>
      </w:r>
      <w:proofErr w:type="spellEnd"/>
      <w:r>
        <w:t xml:space="preserve"> file. However, sometimes I’ve noticed that it wasn’t my code and I had to just </w:t>
      </w:r>
      <w:proofErr w:type="spellStart"/>
      <w:r>
        <w:t>crtl+c</w:t>
      </w:r>
      <w:proofErr w:type="spellEnd"/>
      <w:r>
        <w:t xml:space="preserve"> and then run compass again and it worked. Also you’ll probably need two terminals, one for compass and one for the server to run.</w:t>
      </w:r>
    </w:p>
    <w:p w:rsidR="00814FA8" w:rsidRDefault="00814FA8"/>
    <w:sectPr w:rsidR="0081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1E"/>
    <w:rsid w:val="00541162"/>
    <w:rsid w:val="00814FA8"/>
    <w:rsid w:val="00B7111E"/>
    <w:rsid w:val="00CC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CD0A3-30EF-434B-ACF8-2990A45B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11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Vaughan</dc:creator>
  <cp:keywords/>
  <dc:description/>
  <cp:lastModifiedBy>Scott Vaughan</cp:lastModifiedBy>
  <cp:revision>3</cp:revision>
  <dcterms:created xsi:type="dcterms:W3CDTF">2015-11-25T04:42:00Z</dcterms:created>
  <dcterms:modified xsi:type="dcterms:W3CDTF">2015-11-25T04:49:00Z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